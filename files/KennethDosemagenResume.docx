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C49732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2FAC977" w14:textId="7C514408" w:rsidR="00692703" w:rsidRPr="00CF1A49" w:rsidRDefault="009401FA" w:rsidP="00913946">
            <w:pPr>
              <w:pStyle w:val="Title"/>
            </w:pPr>
            <w:r>
              <w:t>Kenneth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Dosemagen</w:t>
            </w:r>
          </w:p>
          <w:p w14:paraId="4A0FBAD0" w14:textId="687F4EBD" w:rsidR="00692703" w:rsidRPr="00CF1A49" w:rsidRDefault="009401FA" w:rsidP="00913946">
            <w:pPr>
              <w:pStyle w:val="ContactInfo"/>
              <w:contextualSpacing w:val="0"/>
            </w:pPr>
            <w:r>
              <w:t>6030 65</w:t>
            </w:r>
            <w:r w:rsidRPr="009401FA">
              <w:rPr>
                <w:vertAlign w:val="superscript"/>
              </w:rPr>
              <w:t>th</w:t>
            </w:r>
            <w:r>
              <w:t xml:space="preserve"> St Kenosha, WI 53142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5F5E5CB6AB744CF9D38C04E0EFDCD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262-960-2810</w:t>
            </w:r>
          </w:p>
          <w:p w14:paraId="587E9C92" w14:textId="732A3655" w:rsidR="00692703" w:rsidRPr="00CF1A49" w:rsidRDefault="00026A63" w:rsidP="00913946">
            <w:pPr>
              <w:pStyle w:val="ContactInfoEmphasis"/>
              <w:contextualSpacing w:val="0"/>
            </w:pPr>
            <w:r>
              <w:t>Kdosemagen114@hotmail.com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04A336E0B244D98876D1F6BEDE5870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F67C15">
                <w:rPr>
                  <w:rStyle w:val="Hyperlink"/>
                </w:rPr>
                <w:t>LinkedIn</w:t>
              </w:r>
              <w:r w:rsidR="00677D40">
                <w:rPr>
                  <w:rStyle w:val="Hyperlink"/>
                </w:rPr>
                <w:t xml:space="preserve"> Profile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BF67C49324548939C7CF018E0C89A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AE6434" w:rsidRPr="0037752D">
                <w:rPr>
                  <w:rStyle w:val="Hyperlink"/>
                </w:rPr>
                <w:t>Portfolio</w:t>
              </w:r>
            </w:hyperlink>
          </w:p>
        </w:tc>
      </w:tr>
      <w:tr w:rsidR="009571D8" w:rsidRPr="00CF1A49" w14:paraId="7865469A" w14:textId="77777777" w:rsidTr="00E60FB7">
        <w:trPr>
          <w:trHeight w:val="3964"/>
        </w:trPr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1755"/>
              <w:tblOverlap w:val="never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E60FB7" w:rsidRPr="00CF1A49" w14:paraId="6065A45A" w14:textId="77777777" w:rsidTr="00E60FB7">
              <w:tc>
                <w:tcPr>
                  <w:tcW w:w="9290" w:type="dxa"/>
                </w:tcPr>
                <w:p w14:paraId="5CAB550D" w14:textId="77777777" w:rsidR="00E60FB7" w:rsidRPr="00CF1A49" w:rsidRDefault="00E60FB7" w:rsidP="00E60FB7">
                  <w:pPr>
                    <w:pStyle w:val="Heading3"/>
                    <w:contextualSpacing w:val="0"/>
                    <w:outlineLvl w:val="2"/>
                  </w:pPr>
                  <w:r>
                    <w:t>December</w:t>
                  </w:r>
                  <w:r w:rsidRPr="00CF1A49">
                    <w:t xml:space="preserve"> </w:t>
                  </w:r>
                  <w:r>
                    <w:t>2021</w:t>
                  </w:r>
                </w:p>
                <w:p w14:paraId="33EAC70A" w14:textId="77777777" w:rsidR="00E60FB7" w:rsidRDefault="00E60FB7" w:rsidP="00E60FB7">
                  <w:pPr>
                    <w:pStyle w:val="Heading2"/>
                    <w:outlineLvl w:val="1"/>
                  </w:pPr>
                  <w:r>
                    <w:t>IT Web Programmer - Technical Diploma</w:t>
                  </w:r>
                </w:p>
                <w:p w14:paraId="50E29303" w14:textId="77777777" w:rsidR="00E60FB7" w:rsidRPr="00CF1A49" w:rsidRDefault="00E60FB7" w:rsidP="00E60FB7">
                  <w:pPr>
                    <w:pStyle w:val="Heading2"/>
                    <w:contextualSpacing w:val="0"/>
                    <w:outlineLvl w:val="1"/>
                  </w:pPr>
                  <w:r>
                    <w:rPr>
                      <w:rStyle w:val="SubtleReference"/>
                    </w:rPr>
                    <w:t>Gateway technical college</w:t>
                  </w:r>
                </w:p>
                <w:p w14:paraId="1F2EC5C4" w14:textId="77777777" w:rsidR="00E60FB7" w:rsidRPr="00CF1A49" w:rsidRDefault="00E60FB7" w:rsidP="00E60FB7">
                  <w:pPr>
                    <w:contextualSpacing w:val="0"/>
                  </w:pPr>
                  <w:r>
                    <w:t>I averaged a 3.5 GPA and was nominated to join NSLS (National Society of Leadership and Success).</w:t>
                  </w:r>
                </w:p>
              </w:tc>
            </w:tr>
            <w:tr w:rsidR="00E60FB7" w:rsidRPr="00CF1A49" w14:paraId="4E222FD3" w14:textId="77777777" w:rsidTr="00E60FB7">
              <w:tc>
                <w:tcPr>
                  <w:tcW w:w="9290" w:type="dxa"/>
                  <w:tcMar>
                    <w:top w:w="216" w:type="dxa"/>
                  </w:tcMar>
                </w:tcPr>
                <w:p w14:paraId="365EFAB8" w14:textId="77777777" w:rsidR="00E60FB7" w:rsidRPr="00CF1A49" w:rsidRDefault="00E60FB7" w:rsidP="00E60FB7">
                  <w:pPr>
                    <w:pStyle w:val="Heading3"/>
                    <w:contextualSpacing w:val="0"/>
                    <w:outlineLvl w:val="2"/>
                  </w:pPr>
                  <w:r>
                    <w:t>May 2019</w:t>
                  </w:r>
                </w:p>
                <w:p w14:paraId="74C53F81" w14:textId="77777777" w:rsidR="00E60FB7" w:rsidRDefault="00E60FB7" w:rsidP="00E60FB7">
                  <w:pPr>
                    <w:pStyle w:val="Heading2"/>
                    <w:contextualSpacing w:val="0"/>
                    <w:outlineLvl w:val="1"/>
                  </w:pPr>
                  <w:r>
                    <w:t>high school diploma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Reuther central high school</w:t>
                  </w:r>
                </w:p>
              </w:tc>
            </w:tr>
          </w:tbl>
          <w:p w14:paraId="6976A184" w14:textId="77777777" w:rsidR="001755A8" w:rsidRDefault="00677D40" w:rsidP="00913946">
            <w:pPr>
              <w:contextualSpacing w:val="0"/>
            </w:pPr>
            <w:r>
              <w:t xml:space="preserve">I have worked in a few warehouses in my past that have taught me responsibility, organization, and time management. </w:t>
            </w:r>
            <w:r w:rsidR="000B389D">
              <w:t xml:space="preserve">I am currently perusing a career in Web </w:t>
            </w:r>
            <w:r w:rsidR="005D660A">
              <w:t>Development,</w:t>
            </w:r>
            <w:r w:rsidR="000B389D">
              <w:t xml:space="preserve"> and I believe I can bring the same hard work ethic to your company.</w:t>
            </w:r>
          </w:p>
          <w:sdt>
            <w:sdtPr>
              <w:alias w:val="Education:"/>
              <w:tag w:val="Education:"/>
              <w:id w:val="-1908763273"/>
              <w:placeholder>
                <w:docPart w:val="46C99CFBB7085740828BAD49C1ED468F"/>
              </w:placeholder>
              <w:temporary/>
              <w:showingPlcHdr/>
              <w15:appearance w15:val="hidden"/>
            </w:sdtPr>
            <w:sdtEndPr/>
            <w:sdtContent>
              <w:p w14:paraId="78D40233" w14:textId="208E3AAA" w:rsidR="00E60FB7" w:rsidRPr="00E60FB7" w:rsidRDefault="00E60FB7" w:rsidP="00E60FB7">
                <w:pPr>
                  <w:pStyle w:val="Heading1"/>
                  <w:outlineLvl w:val="0"/>
                  <w:rPr>
                    <w:rFonts w:asciiTheme="minorHAnsi" w:eastAsiaTheme="minorHAnsi" w:hAnsiTheme="minorHAnsi" w:cstheme="minorBidi"/>
                    <w:b w:val="0"/>
                    <w:caps w:val="0"/>
                    <w:color w:val="595959" w:themeColor="text1" w:themeTint="A6"/>
                    <w:sz w:val="22"/>
                    <w:szCs w:val="22"/>
                  </w:rPr>
                </w:pPr>
                <w:r w:rsidRPr="00CF1A49">
                  <w:t>Education</w:t>
                </w:r>
              </w:p>
            </w:sdtContent>
          </w:sdt>
        </w:tc>
      </w:tr>
    </w:tbl>
    <w:p w14:paraId="60526752" w14:textId="77777777" w:rsidR="004E01EB" w:rsidRPr="00CF1A49" w:rsidRDefault="00A83FF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94D0AECEEAB43EE8A45CC2DECC993B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C2CFBD4" w14:textId="77777777" w:rsidTr="00D66A52">
        <w:tc>
          <w:tcPr>
            <w:tcW w:w="9355" w:type="dxa"/>
          </w:tcPr>
          <w:p w14:paraId="5452ABD9" w14:textId="4CAD8C85" w:rsidR="001D0BF1" w:rsidRPr="00CF1A49" w:rsidRDefault="001721A4" w:rsidP="001D0BF1">
            <w:pPr>
              <w:pStyle w:val="Heading3"/>
              <w:contextualSpacing w:val="0"/>
              <w:outlineLvl w:val="2"/>
            </w:pPr>
            <w:r>
              <w:t>april 2015</w:t>
            </w:r>
            <w:r w:rsidR="001D0BF1" w:rsidRPr="00CF1A49">
              <w:t xml:space="preserve"> – </w:t>
            </w:r>
            <w:r>
              <w:t xml:space="preserve">November </w:t>
            </w:r>
            <w:r w:rsidR="003302F3">
              <w:t>2019</w:t>
            </w:r>
          </w:p>
          <w:p w14:paraId="029795BA" w14:textId="4FD92335" w:rsidR="001D0BF1" w:rsidRPr="00CF1A49" w:rsidRDefault="003302F3" w:rsidP="001D0BF1">
            <w:pPr>
              <w:pStyle w:val="Heading2"/>
              <w:contextualSpacing w:val="0"/>
              <w:outlineLvl w:val="1"/>
            </w:pPr>
            <w:r>
              <w:t>Warehouse servicer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Hospira/pfizer</w:t>
            </w:r>
          </w:p>
          <w:p w14:paraId="65F4F1A7" w14:textId="77777777" w:rsidR="001E3120" w:rsidRDefault="00791855" w:rsidP="001D0BF1">
            <w:pPr>
              <w:contextualSpacing w:val="0"/>
            </w:pPr>
            <w:r>
              <w:t>Achievements:</w:t>
            </w:r>
          </w:p>
          <w:p w14:paraId="5E50E931" w14:textId="77777777" w:rsidR="00791855" w:rsidRDefault="00791855" w:rsidP="00791855">
            <w:pPr>
              <w:pStyle w:val="ListParagraph"/>
              <w:numPr>
                <w:ilvl w:val="0"/>
                <w:numId w:val="18"/>
              </w:numPr>
            </w:pPr>
            <w:r>
              <w:t>Ride-on pallet jack license</w:t>
            </w:r>
          </w:p>
          <w:p w14:paraId="5C9D7C85" w14:textId="77777777" w:rsidR="00791855" w:rsidRDefault="00791855" w:rsidP="00791855">
            <w:pPr>
              <w:pStyle w:val="ListParagraph"/>
              <w:numPr>
                <w:ilvl w:val="0"/>
                <w:numId w:val="18"/>
              </w:numPr>
            </w:pPr>
            <w:r>
              <w:t>Stand-up forklift license</w:t>
            </w:r>
          </w:p>
          <w:p w14:paraId="55CEED53" w14:textId="77777777" w:rsidR="00791855" w:rsidRDefault="00791855" w:rsidP="00791855">
            <w:pPr>
              <w:pStyle w:val="ListParagraph"/>
              <w:numPr>
                <w:ilvl w:val="0"/>
                <w:numId w:val="18"/>
              </w:numPr>
            </w:pPr>
            <w:r>
              <w:t>Sit-down forklift license</w:t>
            </w:r>
          </w:p>
          <w:p w14:paraId="78A1072A" w14:textId="77777777" w:rsidR="00791855" w:rsidRDefault="00791855" w:rsidP="00791855">
            <w:pPr>
              <w:pStyle w:val="ListParagraph"/>
              <w:numPr>
                <w:ilvl w:val="0"/>
                <w:numId w:val="18"/>
              </w:numPr>
            </w:pPr>
            <w:r>
              <w:t>DOT/IATA Hazardous Material handler certificate</w:t>
            </w:r>
          </w:p>
          <w:p w14:paraId="00331E15" w14:textId="77777777" w:rsidR="00791855" w:rsidRDefault="00791855" w:rsidP="00791855">
            <w:pPr>
              <w:pStyle w:val="ListParagraph"/>
              <w:numPr>
                <w:ilvl w:val="0"/>
                <w:numId w:val="18"/>
              </w:numPr>
            </w:pPr>
            <w:r>
              <w:t>Promotion to work in Cold Chain</w:t>
            </w:r>
          </w:p>
          <w:p w14:paraId="5380265B" w14:textId="77777777" w:rsidR="00A54672" w:rsidRDefault="00A54672" w:rsidP="00A54672">
            <w:r>
              <w:t>Responsibilities included:</w:t>
            </w:r>
          </w:p>
          <w:p w14:paraId="16A98E68" w14:textId="77777777" w:rsidR="00A54672" w:rsidRDefault="001F601F" w:rsidP="00A54672">
            <w:pPr>
              <w:pStyle w:val="ListParagraph"/>
              <w:numPr>
                <w:ilvl w:val="0"/>
                <w:numId w:val="19"/>
              </w:numPr>
            </w:pPr>
            <w:r>
              <w:t>Picking orders</w:t>
            </w:r>
          </w:p>
          <w:p w14:paraId="38A9D305" w14:textId="77777777" w:rsidR="001F601F" w:rsidRDefault="001F601F" w:rsidP="00A54672">
            <w:pPr>
              <w:pStyle w:val="ListParagraph"/>
              <w:numPr>
                <w:ilvl w:val="0"/>
                <w:numId w:val="19"/>
              </w:numPr>
            </w:pPr>
            <w:r>
              <w:t>Palletizing orders</w:t>
            </w:r>
          </w:p>
          <w:p w14:paraId="0E78356E" w14:textId="77777777" w:rsidR="001F601F" w:rsidRDefault="001F601F" w:rsidP="00A54672">
            <w:pPr>
              <w:pStyle w:val="ListParagraph"/>
              <w:numPr>
                <w:ilvl w:val="0"/>
                <w:numId w:val="19"/>
              </w:numPr>
            </w:pPr>
            <w:r>
              <w:t>Wrapping orders</w:t>
            </w:r>
          </w:p>
          <w:p w14:paraId="07D6C902" w14:textId="77777777" w:rsidR="001F601F" w:rsidRDefault="001F601F" w:rsidP="00A54672">
            <w:pPr>
              <w:pStyle w:val="ListParagraph"/>
              <w:numPr>
                <w:ilvl w:val="0"/>
                <w:numId w:val="19"/>
              </w:numPr>
            </w:pPr>
            <w:r>
              <w:t>Packing smaller orders into boxes</w:t>
            </w:r>
          </w:p>
          <w:p w14:paraId="5E6B0A3F" w14:textId="77777777" w:rsidR="001F601F" w:rsidRDefault="001F601F" w:rsidP="00A54672">
            <w:pPr>
              <w:pStyle w:val="ListParagraph"/>
              <w:numPr>
                <w:ilvl w:val="0"/>
                <w:numId w:val="19"/>
              </w:numPr>
            </w:pPr>
            <w:r>
              <w:t>Staging orders</w:t>
            </w:r>
          </w:p>
          <w:p w14:paraId="0C57B7A5" w14:textId="4CFA01B3" w:rsidR="001F601F" w:rsidRPr="00CF1A49" w:rsidRDefault="001F601F" w:rsidP="00A54672">
            <w:pPr>
              <w:pStyle w:val="ListParagraph"/>
              <w:numPr>
                <w:ilvl w:val="0"/>
                <w:numId w:val="19"/>
              </w:numPr>
            </w:pPr>
            <w:r>
              <w:t xml:space="preserve">Loading/Unloading </w:t>
            </w:r>
            <w:r w:rsidR="00F67C15">
              <w:t>semi-truck</w:t>
            </w:r>
            <w:r>
              <w:t xml:space="preserve"> </w:t>
            </w:r>
            <w:r w:rsidR="00677D40">
              <w:t>trailers</w:t>
            </w:r>
          </w:p>
        </w:tc>
      </w:tr>
      <w:tr w:rsidR="00F61DF9" w:rsidRPr="00CF1A49" w14:paraId="63FE7115" w14:textId="77777777" w:rsidTr="00F61DF9">
        <w:tc>
          <w:tcPr>
            <w:tcW w:w="9355" w:type="dxa"/>
            <w:tcMar>
              <w:top w:w="216" w:type="dxa"/>
            </w:tcMar>
          </w:tcPr>
          <w:p w14:paraId="04C5B80C" w14:textId="2304F1CD" w:rsidR="00F61DF9" w:rsidRPr="00CF1A49" w:rsidRDefault="003302F3" w:rsidP="00F61DF9">
            <w:pPr>
              <w:pStyle w:val="Heading3"/>
              <w:contextualSpacing w:val="0"/>
              <w:outlineLvl w:val="2"/>
            </w:pPr>
            <w:r>
              <w:t>February 2011</w:t>
            </w:r>
            <w:r w:rsidR="00F61DF9" w:rsidRPr="00CF1A49">
              <w:t xml:space="preserve"> – </w:t>
            </w:r>
            <w:r>
              <w:t>april 2015</w:t>
            </w:r>
          </w:p>
          <w:p w14:paraId="303245E4" w14:textId="1750B295" w:rsidR="00F61DF9" w:rsidRPr="00CF1A49" w:rsidRDefault="003302F3" w:rsidP="00F61DF9">
            <w:pPr>
              <w:pStyle w:val="Heading2"/>
              <w:contextualSpacing w:val="0"/>
              <w:outlineLvl w:val="1"/>
            </w:pPr>
            <w:r>
              <w:t>warehouse worker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MG design</w:t>
            </w:r>
          </w:p>
          <w:p w14:paraId="2C1A4C2B" w14:textId="5CABCEC9" w:rsidR="00DE752B" w:rsidRDefault="00DE752B" w:rsidP="00DE752B">
            <w:r>
              <w:t>Achievements:</w:t>
            </w:r>
          </w:p>
          <w:p w14:paraId="4628D8AD" w14:textId="6D770D20" w:rsidR="00DE752B" w:rsidRDefault="00DE752B" w:rsidP="00DE752B">
            <w:pPr>
              <w:pStyle w:val="ListParagraph"/>
              <w:numPr>
                <w:ilvl w:val="0"/>
                <w:numId w:val="16"/>
              </w:numPr>
            </w:pPr>
            <w:r>
              <w:t>Forklift operator license</w:t>
            </w:r>
          </w:p>
          <w:p w14:paraId="43336AED" w14:textId="18477E7E" w:rsidR="00DE752B" w:rsidRDefault="00DE752B" w:rsidP="00DE752B">
            <w:pPr>
              <w:pStyle w:val="ListParagraph"/>
              <w:numPr>
                <w:ilvl w:val="0"/>
                <w:numId w:val="16"/>
              </w:numPr>
            </w:pPr>
            <w:r>
              <w:t>Scissor lift operator license</w:t>
            </w:r>
          </w:p>
          <w:p w14:paraId="7EE402C8" w14:textId="77777777" w:rsidR="003302F3" w:rsidRDefault="003302F3" w:rsidP="00DE752B">
            <w:r>
              <w:t>Responsibilities included:</w:t>
            </w:r>
          </w:p>
          <w:p w14:paraId="7D352F92" w14:textId="77777777" w:rsidR="00DE752B" w:rsidRDefault="00DE752B" w:rsidP="00DE752B">
            <w:pPr>
              <w:pStyle w:val="ListParagraph"/>
              <w:numPr>
                <w:ilvl w:val="0"/>
                <w:numId w:val="17"/>
              </w:numPr>
            </w:pPr>
            <w:r>
              <w:t>Maintaining tradeshow client properties</w:t>
            </w:r>
          </w:p>
          <w:p w14:paraId="0934E2D9" w14:textId="2F0F10DE" w:rsidR="00DE752B" w:rsidRDefault="00DE752B" w:rsidP="00DE752B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 xml:space="preserve">Loading/unloading client materials, crates, and carpets from </w:t>
            </w:r>
            <w:r w:rsidR="00F67C15">
              <w:t>s</w:t>
            </w:r>
            <w:r>
              <w:t>emi</w:t>
            </w:r>
            <w:r w:rsidR="00F67C15">
              <w:t>-</w:t>
            </w:r>
            <w:r>
              <w:t>truck trailers</w:t>
            </w:r>
          </w:p>
          <w:p w14:paraId="07C9429C" w14:textId="77777777" w:rsidR="00DE752B" w:rsidRDefault="00DE752B" w:rsidP="00DE752B">
            <w:pPr>
              <w:pStyle w:val="ListParagraph"/>
              <w:numPr>
                <w:ilvl w:val="0"/>
                <w:numId w:val="17"/>
              </w:numPr>
            </w:pPr>
            <w:r>
              <w:t>Maintaining inventory of client materials</w:t>
            </w:r>
          </w:p>
          <w:p w14:paraId="1CD99EC0" w14:textId="77777777" w:rsidR="00DE752B" w:rsidRDefault="00DE752B" w:rsidP="00DE752B">
            <w:pPr>
              <w:pStyle w:val="ListParagraph"/>
              <w:numPr>
                <w:ilvl w:val="0"/>
                <w:numId w:val="17"/>
              </w:numPr>
            </w:pPr>
            <w:r>
              <w:t>Cleaning client and company owned trade show carpets</w:t>
            </w:r>
          </w:p>
          <w:p w14:paraId="13B00D64" w14:textId="39584080" w:rsidR="00DE752B" w:rsidRDefault="00DE752B" w:rsidP="00DE752B">
            <w:pPr>
              <w:pStyle w:val="ListParagraph"/>
              <w:numPr>
                <w:ilvl w:val="0"/>
                <w:numId w:val="17"/>
              </w:numPr>
            </w:pPr>
            <w:r>
              <w:t>Keeping inventory of client and company owned carpet</w:t>
            </w:r>
            <w:r w:rsidR="00791855">
              <w:t>s</w:t>
            </w:r>
          </w:p>
        </w:tc>
      </w:tr>
    </w:tbl>
    <w:p w14:paraId="33451A38" w14:textId="131F4517" w:rsidR="00DA59AA" w:rsidRPr="00CF1A49" w:rsidRDefault="00DA59AA" w:rsidP="0097790C">
      <w:pPr>
        <w:pStyle w:val="Heading1"/>
      </w:pPr>
    </w:p>
    <w:sdt>
      <w:sdtPr>
        <w:alias w:val="Skills:"/>
        <w:tag w:val="Skills:"/>
        <w:id w:val="-1392877668"/>
        <w:placeholder>
          <w:docPart w:val="E812CC424D904C9F8D35C6F8CDCE7844"/>
        </w:placeholder>
        <w:temporary/>
        <w:showingPlcHdr/>
        <w15:appearance w15:val="hidden"/>
      </w:sdtPr>
      <w:sdtEndPr/>
      <w:sdtContent>
        <w:p w14:paraId="4CB4EF8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99DCDA1" w14:textId="77777777" w:rsidTr="00CF1A49">
        <w:tc>
          <w:tcPr>
            <w:tcW w:w="4675" w:type="dxa"/>
          </w:tcPr>
          <w:p w14:paraId="54572FEB" w14:textId="5C6C0E9B" w:rsidR="001E3120" w:rsidRPr="006E1507" w:rsidRDefault="002705B9" w:rsidP="006E1507">
            <w:pPr>
              <w:pStyle w:val="ListBullet"/>
              <w:contextualSpacing w:val="0"/>
            </w:pPr>
            <w:r>
              <w:t>Proficient in HTML/CSS</w:t>
            </w:r>
          </w:p>
          <w:p w14:paraId="2FD62496" w14:textId="3D87D419" w:rsidR="001F4E6D" w:rsidRPr="006E1507" w:rsidRDefault="002705B9" w:rsidP="006E1507">
            <w:pPr>
              <w:pStyle w:val="ListBullet"/>
              <w:contextualSpacing w:val="0"/>
            </w:pPr>
            <w:r>
              <w:t xml:space="preserve">Knowledgeable in Java, JavaScript, Node.js, Python, PHP, PhpMyAdmin, React, Angular, FTP Software, </w:t>
            </w:r>
            <w:r w:rsidR="001160E6">
              <w:t xml:space="preserve">and </w:t>
            </w:r>
            <w:r>
              <w:t>Databases</w:t>
            </w:r>
          </w:p>
        </w:tc>
        <w:tc>
          <w:tcPr>
            <w:tcW w:w="4675" w:type="dxa"/>
            <w:tcMar>
              <w:left w:w="360" w:type="dxa"/>
            </w:tcMar>
          </w:tcPr>
          <w:p w14:paraId="45465CA4" w14:textId="323EF48F" w:rsidR="003A0632" w:rsidRPr="006E1507" w:rsidRDefault="00F421E0" w:rsidP="006E1507">
            <w:pPr>
              <w:pStyle w:val="ListBullet"/>
              <w:contextualSpacing w:val="0"/>
            </w:pPr>
            <w:r>
              <w:t>Dedicated worker</w:t>
            </w:r>
          </w:p>
          <w:p w14:paraId="375CEABA" w14:textId="052B4131" w:rsidR="001E3120" w:rsidRPr="006E1507" w:rsidRDefault="008225B1" w:rsidP="006E1507">
            <w:pPr>
              <w:pStyle w:val="ListBullet"/>
              <w:contextualSpacing w:val="0"/>
            </w:pPr>
            <w:r>
              <w:t>Strong time management</w:t>
            </w:r>
            <w:r w:rsidR="001160E6">
              <w:t xml:space="preserve"> skills</w:t>
            </w:r>
          </w:p>
          <w:p w14:paraId="02A5B1AC" w14:textId="558A9C7C" w:rsidR="001E3120" w:rsidRPr="006E1507" w:rsidRDefault="00B6151D" w:rsidP="006E1507">
            <w:pPr>
              <w:pStyle w:val="ListBullet"/>
              <w:contextualSpacing w:val="0"/>
            </w:pPr>
            <w:r>
              <w:t xml:space="preserve">Strong </w:t>
            </w:r>
            <w:r w:rsidR="00F67C15">
              <w:t>problem-solving</w:t>
            </w:r>
            <w:r>
              <w:t xml:space="preserve"> skills</w:t>
            </w:r>
          </w:p>
        </w:tc>
      </w:tr>
    </w:tbl>
    <w:p w14:paraId="1427021B" w14:textId="387DFD56" w:rsidR="00566A9D" w:rsidRPr="006E1507" w:rsidRDefault="00566A9D" w:rsidP="006E1507"/>
    <w:sectPr w:rsidR="00566A9D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4A05" w14:textId="77777777" w:rsidR="00A83FFB" w:rsidRDefault="00A83FFB" w:rsidP="0068194B">
      <w:r>
        <w:separator/>
      </w:r>
    </w:p>
    <w:p w14:paraId="1F10A671" w14:textId="77777777" w:rsidR="00A83FFB" w:rsidRDefault="00A83FFB"/>
    <w:p w14:paraId="5CCE0402" w14:textId="77777777" w:rsidR="00A83FFB" w:rsidRDefault="00A83FFB"/>
  </w:endnote>
  <w:endnote w:type="continuationSeparator" w:id="0">
    <w:p w14:paraId="55569D71" w14:textId="77777777" w:rsidR="00A83FFB" w:rsidRDefault="00A83FFB" w:rsidP="0068194B">
      <w:r>
        <w:continuationSeparator/>
      </w:r>
    </w:p>
    <w:p w14:paraId="76E2DAF4" w14:textId="77777777" w:rsidR="00A83FFB" w:rsidRDefault="00A83FFB"/>
    <w:p w14:paraId="77F6B9D9" w14:textId="77777777" w:rsidR="00A83FFB" w:rsidRDefault="00A83F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6DEE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37A9" w14:textId="77777777" w:rsidR="00A83FFB" w:rsidRDefault="00A83FFB" w:rsidP="0068194B">
      <w:r>
        <w:separator/>
      </w:r>
    </w:p>
    <w:p w14:paraId="1D063340" w14:textId="77777777" w:rsidR="00A83FFB" w:rsidRDefault="00A83FFB"/>
    <w:p w14:paraId="11E8E476" w14:textId="77777777" w:rsidR="00A83FFB" w:rsidRDefault="00A83FFB"/>
  </w:footnote>
  <w:footnote w:type="continuationSeparator" w:id="0">
    <w:p w14:paraId="1500F295" w14:textId="77777777" w:rsidR="00A83FFB" w:rsidRDefault="00A83FFB" w:rsidP="0068194B">
      <w:r>
        <w:continuationSeparator/>
      </w:r>
    </w:p>
    <w:p w14:paraId="6066F6EC" w14:textId="77777777" w:rsidR="00A83FFB" w:rsidRDefault="00A83FFB"/>
    <w:p w14:paraId="691BAFCC" w14:textId="77777777" w:rsidR="00A83FFB" w:rsidRDefault="00A83F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CB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C74C3F" wp14:editId="58C501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5EB0A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C5E31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4B4F2A"/>
    <w:multiLevelType w:val="hybridMultilevel"/>
    <w:tmpl w:val="683A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0C1CC3"/>
    <w:multiLevelType w:val="hybridMultilevel"/>
    <w:tmpl w:val="2BEC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402F8"/>
    <w:multiLevelType w:val="hybridMultilevel"/>
    <w:tmpl w:val="3654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071E08"/>
    <w:multiLevelType w:val="hybridMultilevel"/>
    <w:tmpl w:val="AEA6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64B68E1"/>
    <w:multiLevelType w:val="hybridMultilevel"/>
    <w:tmpl w:val="8236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26DE0"/>
    <w:multiLevelType w:val="hybridMultilevel"/>
    <w:tmpl w:val="F8C8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3882">
    <w:abstractNumId w:val="9"/>
  </w:num>
  <w:num w:numId="2" w16cid:durableId="1689602859">
    <w:abstractNumId w:val="8"/>
  </w:num>
  <w:num w:numId="3" w16cid:durableId="496000633">
    <w:abstractNumId w:val="7"/>
  </w:num>
  <w:num w:numId="4" w16cid:durableId="781221776">
    <w:abstractNumId w:val="6"/>
  </w:num>
  <w:num w:numId="5" w16cid:durableId="2046711901">
    <w:abstractNumId w:val="11"/>
  </w:num>
  <w:num w:numId="6" w16cid:durableId="941957126">
    <w:abstractNumId w:val="3"/>
  </w:num>
  <w:num w:numId="7" w16cid:durableId="995380515">
    <w:abstractNumId w:val="14"/>
  </w:num>
  <w:num w:numId="8" w16cid:durableId="1993555997">
    <w:abstractNumId w:val="2"/>
  </w:num>
  <w:num w:numId="9" w16cid:durableId="1816022756">
    <w:abstractNumId w:val="16"/>
  </w:num>
  <w:num w:numId="10" w16cid:durableId="109084577">
    <w:abstractNumId w:val="5"/>
  </w:num>
  <w:num w:numId="11" w16cid:durableId="725685470">
    <w:abstractNumId w:val="4"/>
  </w:num>
  <w:num w:numId="12" w16cid:durableId="299774216">
    <w:abstractNumId w:val="1"/>
  </w:num>
  <w:num w:numId="13" w16cid:durableId="1528250899">
    <w:abstractNumId w:val="0"/>
  </w:num>
  <w:num w:numId="14" w16cid:durableId="2009213489">
    <w:abstractNumId w:val="13"/>
  </w:num>
  <w:num w:numId="15" w16cid:durableId="1911648220">
    <w:abstractNumId w:val="18"/>
  </w:num>
  <w:num w:numId="16" w16cid:durableId="813836748">
    <w:abstractNumId w:val="12"/>
  </w:num>
  <w:num w:numId="17" w16cid:durableId="702636983">
    <w:abstractNumId w:val="10"/>
  </w:num>
  <w:num w:numId="18" w16cid:durableId="2069765962">
    <w:abstractNumId w:val="15"/>
  </w:num>
  <w:num w:numId="19" w16cid:durableId="2500492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FA"/>
    <w:rsid w:val="000001EF"/>
    <w:rsid w:val="00007322"/>
    <w:rsid w:val="00007728"/>
    <w:rsid w:val="00022EB2"/>
    <w:rsid w:val="00024584"/>
    <w:rsid w:val="00024730"/>
    <w:rsid w:val="00026A63"/>
    <w:rsid w:val="00055E95"/>
    <w:rsid w:val="0007021F"/>
    <w:rsid w:val="000A7A03"/>
    <w:rsid w:val="000B2BA5"/>
    <w:rsid w:val="000B389D"/>
    <w:rsid w:val="000F2F8C"/>
    <w:rsid w:val="0010006E"/>
    <w:rsid w:val="001045A8"/>
    <w:rsid w:val="00114A91"/>
    <w:rsid w:val="001160E6"/>
    <w:rsid w:val="001427E1"/>
    <w:rsid w:val="00163668"/>
    <w:rsid w:val="00171566"/>
    <w:rsid w:val="001721A4"/>
    <w:rsid w:val="00174676"/>
    <w:rsid w:val="001755A8"/>
    <w:rsid w:val="00184014"/>
    <w:rsid w:val="00192008"/>
    <w:rsid w:val="001A2569"/>
    <w:rsid w:val="001C0E68"/>
    <w:rsid w:val="001C4B6F"/>
    <w:rsid w:val="001D0BF1"/>
    <w:rsid w:val="001E3120"/>
    <w:rsid w:val="001E7E0C"/>
    <w:rsid w:val="001F0BB0"/>
    <w:rsid w:val="001F4E6D"/>
    <w:rsid w:val="001F601F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05B9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02F3"/>
    <w:rsid w:val="00336056"/>
    <w:rsid w:val="003544E1"/>
    <w:rsid w:val="00362909"/>
    <w:rsid w:val="00366398"/>
    <w:rsid w:val="0037752D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3BA8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6A9D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60A"/>
    <w:rsid w:val="005F4B91"/>
    <w:rsid w:val="005F55D2"/>
    <w:rsid w:val="0062312F"/>
    <w:rsid w:val="00625F2C"/>
    <w:rsid w:val="006618E9"/>
    <w:rsid w:val="00677D40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2429"/>
    <w:rsid w:val="007273B7"/>
    <w:rsid w:val="00733E0A"/>
    <w:rsid w:val="0074403D"/>
    <w:rsid w:val="00746D44"/>
    <w:rsid w:val="007538DC"/>
    <w:rsid w:val="00757803"/>
    <w:rsid w:val="00791855"/>
    <w:rsid w:val="0079206B"/>
    <w:rsid w:val="00796076"/>
    <w:rsid w:val="007C0566"/>
    <w:rsid w:val="007C606B"/>
    <w:rsid w:val="007E6A61"/>
    <w:rsid w:val="00801140"/>
    <w:rsid w:val="00803404"/>
    <w:rsid w:val="008225B1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01F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672"/>
    <w:rsid w:val="00A615E1"/>
    <w:rsid w:val="00A755E8"/>
    <w:rsid w:val="00A83FFB"/>
    <w:rsid w:val="00A93A5D"/>
    <w:rsid w:val="00AB32F8"/>
    <w:rsid w:val="00AB610B"/>
    <w:rsid w:val="00AD360E"/>
    <w:rsid w:val="00AD40FB"/>
    <w:rsid w:val="00AD782D"/>
    <w:rsid w:val="00AE6434"/>
    <w:rsid w:val="00AE7650"/>
    <w:rsid w:val="00AE7F3F"/>
    <w:rsid w:val="00B10EBE"/>
    <w:rsid w:val="00B236F1"/>
    <w:rsid w:val="00B50F99"/>
    <w:rsid w:val="00B51D1B"/>
    <w:rsid w:val="00B540F4"/>
    <w:rsid w:val="00B60FD0"/>
    <w:rsid w:val="00B6151D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7B0B"/>
    <w:rsid w:val="00C3124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08BD"/>
    <w:rsid w:val="00DC1B78"/>
    <w:rsid w:val="00DC2A2F"/>
    <w:rsid w:val="00DC600B"/>
    <w:rsid w:val="00DE0FAA"/>
    <w:rsid w:val="00DE136D"/>
    <w:rsid w:val="00DE6534"/>
    <w:rsid w:val="00DE752B"/>
    <w:rsid w:val="00DF4D6C"/>
    <w:rsid w:val="00E01923"/>
    <w:rsid w:val="00E14498"/>
    <w:rsid w:val="00E2397A"/>
    <w:rsid w:val="00E254DB"/>
    <w:rsid w:val="00E300FC"/>
    <w:rsid w:val="00E362DB"/>
    <w:rsid w:val="00E4350C"/>
    <w:rsid w:val="00E5632B"/>
    <w:rsid w:val="00E60FB7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21E0"/>
    <w:rsid w:val="00F476C4"/>
    <w:rsid w:val="00F61DF9"/>
    <w:rsid w:val="00F67C15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0F47"/>
    <w:rsid w:val="00FD3D13"/>
    <w:rsid w:val="00FE55A2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31B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62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dosemagen-portfol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enneth-dosemagen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Dose.000\AppData\Local\Microsoft\Office\16.0\DTS\en-US%7bFD498236-EF07-4911-AA2B-FE7C8412F80D%7d\%7bBD1B3D21-E5D8-4CC1-BB91-B6C4371D6B9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F5E5CB6AB744CF9D38C04E0EFD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8DA0-F83C-48FB-8C25-0130E63A8B22}"/>
      </w:docPartPr>
      <w:docPartBody>
        <w:p w:rsidR="006F3DA6" w:rsidRDefault="00744704">
          <w:pPr>
            <w:pStyle w:val="A5F5E5CB6AB744CF9D38C04E0EFDCDDF"/>
          </w:pPr>
          <w:r w:rsidRPr="00CF1A49">
            <w:t>·</w:t>
          </w:r>
        </w:p>
      </w:docPartBody>
    </w:docPart>
    <w:docPart>
      <w:docPartPr>
        <w:name w:val="304A336E0B244D98876D1F6BEDE58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B7B45-DECD-4CAD-969F-4C93BA07DF5D}"/>
      </w:docPartPr>
      <w:docPartBody>
        <w:p w:rsidR="006F3DA6" w:rsidRDefault="00744704">
          <w:pPr>
            <w:pStyle w:val="304A336E0B244D98876D1F6BEDE5870F"/>
          </w:pPr>
          <w:r w:rsidRPr="00CF1A49">
            <w:t>·</w:t>
          </w:r>
        </w:p>
      </w:docPartBody>
    </w:docPart>
    <w:docPart>
      <w:docPartPr>
        <w:name w:val="2BF67C49324548939C7CF018E0C89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2B50-8CD3-42A6-B7C9-F74E0080D95F}"/>
      </w:docPartPr>
      <w:docPartBody>
        <w:p w:rsidR="006F3DA6" w:rsidRDefault="00744704">
          <w:pPr>
            <w:pStyle w:val="2BF67C49324548939C7CF018E0C89A98"/>
          </w:pPr>
          <w:r w:rsidRPr="00CF1A49">
            <w:t>·</w:t>
          </w:r>
        </w:p>
      </w:docPartBody>
    </w:docPart>
    <w:docPart>
      <w:docPartPr>
        <w:name w:val="D94D0AECEEAB43EE8A45CC2DECC99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0943-DEF1-4B2B-B728-EF28E4BDEE4B}"/>
      </w:docPartPr>
      <w:docPartBody>
        <w:p w:rsidR="006F3DA6" w:rsidRDefault="00744704">
          <w:pPr>
            <w:pStyle w:val="D94D0AECEEAB43EE8A45CC2DECC993BA"/>
          </w:pPr>
          <w:r w:rsidRPr="00CF1A49">
            <w:t>Experience</w:t>
          </w:r>
        </w:p>
      </w:docPartBody>
    </w:docPart>
    <w:docPart>
      <w:docPartPr>
        <w:name w:val="E812CC424D904C9F8D35C6F8CDCE7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F230-BABF-4321-9F49-0B5CF8FC8788}"/>
      </w:docPartPr>
      <w:docPartBody>
        <w:p w:rsidR="006F3DA6" w:rsidRDefault="00744704">
          <w:pPr>
            <w:pStyle w:val="E812CC424D904C9F8D35C6F8CDCE7844"/>
          </w:pPr>
          <w:r w:rsidRPr="00CF1A49">
            <w:t>Skills</w:t>
          </w:r>
        </w:p>
      </w:docPartBody>
    </w:docPart>
    <w:docPart>
      <w:docPartPr>
        <w:name w:val="46C99CFBB7085740828BAD49C1ED4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3F4A-0193-1742-A1D3-26E992C2F15E}"/>
      </w:docPartPr>
      <w:docPartBody>
        <w:p w:rsidR="0009338E" w:rsidRDefault="006F3DA6" w:rsidP="006F3DA6">
          <w:pPr>
            <w:pStyle w:val="46C99CFBB7085740828BAD49C1ED468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04"/>
    <w:rsid w:val="0009338E"/>
    <w:rsid w:val="00331488"/>
    <w:rsid w:val="00441A96"/>
    <w:rsid w:val="005B099A"/>
    <w:rsid w:val="006F3DA6"/>
    <w:rsid w:val="00744704"/>
    <w:rsid w:val="00A45FF9"/>
    <w:rsid w:val="00C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5F5E5CB6AB744CF9D38C04E0EFDCDDF">
    <w:name w:val="A5F5E5CB6AB744CF9D38C04E0EFDCDDF"/>
  </w:style>
  <w:style w:type="paragraph" w:customStyle="1" w:styleId="304A336E0B244D98876D1F6BEDE5870F">
    <w:name w:val="304A336E0B244D98876D1F6BEDE5870F"/>
  </w:style>
  <w:style w:type="paragraph" w:customStyle="1" w:styleId="2BF67C49324548939C7CF018E0C89A98">
    <w:name w:val="2BF67C49324548939C7CF018E0C89A98"/>
  </w:style>
  <w:style w:type="paragraph" w:customStyle="1" w:styleId="D94D0AECEEAB43EE8A45CC2DECC993BA">
    <w:name w:val="D94D0AECEEAB43EE8A45CC2DECC99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812CC424D904C9F8D35C6F8CDCE7844">
    <w:name w:val="E812CC424D904C9F8D35C6F8CDCE7844"/>
  </w:style>
  <w:style w:type="paragraph" w:customStyle="1" w:styleId="46C99CFBB7085740828BAD49C1ED468F">
    <w:name w:val="46C99CFBB7085740828BAD49C1ED468F"/>
    <w:rsid w:val="006F3DA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C:\Users\KDose.000\AppData\Local\Microsoft\Office\16.0\DTS\en-US{FD498236-EF07-4911-AA2B-FE7C8412F80D}\{BD1B3D21-E5D8-4CC1-BB91-B6C4371D6B92}tf16402488_win32.dotx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2022-01-17T16:14:00Z</dcterms:created>
  <dcterms:modified xsi:type="dcterms:W3CDTF">2022-05-08T15:50:00Z</dcterms:modified>
  <cp:category/>
</cp:coreProperties>
</file>